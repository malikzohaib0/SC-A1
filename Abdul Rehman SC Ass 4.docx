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F7D" w:rsidRDefault="00823E75" w:rsidP="00DF198B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posOffset>-195943</wp:posOffset>
            </wp:positionH>
            <wp:positionV relativeFrom="margin">
              <wp:posOffset>-3247901</wp:posOffset>
            </wp:positionV>
            <wp:extent cx="6858000" cy="8680862"/>
            <wp:effectExtent l="0" t="0" r="0" b="635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29" cy="8682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13"/>
        <w:gridCol w:w="27"/>
        <w:gridCol w:w="1087"/>
        <w:gridCol w:w="55"/>
        <w:gridCol w:w="5771"/>
        <w:gridCol w:w="172"/>
        <w:gridCol w:w="905"/>
        <w:gridCol w:w="37"/>
        <w:gridCol w:w="1105"/>
      </w:tblGrid>
      <w:tr w:rsidR="00DF198B" w:rsidTr="00EE6EDC">
        <w:trPr>
          <w:trHeight w:val="1002"/>
        </w:trPr>
        <w:tc>
          <w:tcPr>
            <w:tcW w:w="10272" w:type="dxa"/>
            <w:gridSpan w:val="9"/>
          </w:tcPr>
          <w:p w:rsidR="00DF198B" w:rsidRDefault="00DF198B"/>
        </w:tc>
      </w:tr>
      <w:tr w:rsidR="00DF198B" w:rsidTr="00EE6EDC">
        <w:trPr>
          <w:trHeight w:val="988"/>
        </w:trPr>
        <w:tc>
          <w:tcPr>
            <w:tcW w:w="1140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7990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993FEC" w:rsidP="000A01AD">
            <w:pPr>
              <w:pStyle w:val="Heading1"/>
            </w:pPr>
            <w:r>
              <w:t>Sequence Diagram</w:t>
            </w:r>
            <w:r w:rsidR="00823E75">
              <w:t>s</w:t>
            </w:r>
          </w:p>
        </w:tc>
        <w:tc>
          <w:tcPr>
            <w:tcW w:w="1141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EE6EDC">
        <w:trPr>
          <w:trHeight w:val="1700"/>
        </w:trPr>
        <w:tc>
          <w:tcPr>
            <w:tcW w:w="1113" w:type="dxa"/>
          </w:tcPr>
          <w:p w:rsidR="00DF198B" w:rsidRDefault="00DF198B"/>
        </w:tc>
        <w:tc>
          <w:tcPr>
            <w:tcW w:w="8054" w:type="dxa"/>
            <w:gridSpan w:val="7"/>
          </w:tcPr>
          <w:p w:rsidR="00DF198B" w:rsidRDefault="00DF198B"/>
        </w:tc>
        <w:tc>
          <w:tcPr>
            <w:tcW w:w="1104" w:type="dxa"/>
          </w:tcPr>
          <w:p w:rsidR="00DF198B" w:rsidRDefault="00DF198B"/>
        </w:tc>
      </w:tr>
      <w:tr w:rsidR="00DF198B" w:rsidTr="00EE6EDC">
        <w:trPr>
          <w:trHeight w:val="199"/>
        </w:trPr>
        <w:tc>
          <w:tcPr>
            <w:tcW w:w="2282" w:type="dxa"/>
            <w:gridSpan w:val="4"/>
          </w:tcPr>
          <w:p w:rsidR="00DF198B" w:rsidRDefault="00DF198B"/>
        </w:tc>
        <w:tc>
          <w:tcPr>
            <w:tcW w:w="5943" w:type="dxa"/>
            <w:gridSpan w:val="2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046" w:type="dxa"/>
            <w:gridSpan w:val="3"/>
          </w:tcPr>
          <w:p w:rsidR="00DF198B" w:rsidRDefault="00DF198B"/>
        </w:tc>
      </w:tr>
      <w:tr w:rsidR="00DF198B" w:rsidTr="00EE6EDC">
        <w:trPr>
          <w:trHeight w:val="1351"/>
        </w:trPr>
        <w:tc>
          <w:tcPr>
            <w:tcW w:w="2282" w:type="dxa"/>
            <w:gridSpan w:val="4"/>
          </w:tcPr>
          <w:p w:rsidR="00DF198B" w:rsidRDefault="00DF198B"/>
        </w:tc>
        <w:tc>
          <w:tcPr>
            <w:tcW w:w="5943" w:type="dxa"/>
            <w:gridSpan w:val="2"/>
            <w:shd w:val="clear" w:color="auto" w:fill="FFFFFF" w:themeFill="background1"/>
          </w:tcPr>
          <w:p w:rsidR="00823E75" w:rsidRPr="00823E75" w:rsidRDefault="00823E75" w:rsidP="00823E75">
            <w:pPr>
              <w:pStyle w:val="Heading2"/>
              <w:rPr>
                <w:sz w:val="40"/>
                <w:szCs w:val="40"/>
              </w:rPr>
            </w:pPr>
            <w:r w:rsidRPr="00823E75">
              <w:rPr>
                <w:sz w:val="40"/>
                <w:szCs w:val="40"/>
              </w:rPr>
              <w:t xml:space="preserve">Muhammad </w:t>
            </w:r>
            <w:proofErr w:type="spellStart"/>
            <w:proofErr w:type="gramStart"/>
            <w:r w:rsidRPr="00823E75">
              <w:rPr>
                <w:sz w:val="40"/>
                <w:szCs w:val="40"/>
              </w:rPr>
              <w:t>Talha</w:t>
            </w:r>
            <w:proofErr w:type="spellEnd"/>
            <w:r w:rsidRPr="00823E75">
              <w:rPr>
                <w:sz w:val="40"/>
                <w:szCs w:val="40"/>
              </w:rPr>
              <w:t>(</w:t>
            </w:r>
            <w:proofErr w:type="gramEnd"/>
            <w:r w:rsidRPr="00823E75">
              <w:rPr>
                <w:sz w:val="40"/>
                <w:szCs w:val="40"/>
              </w:rPr>
              <w:t>Lead)</w:t>
            </w:r>
          </w:p>
          <w:p w:rsidR="00823E75" w:rsidRPr="00823E75" w:rsidRDefault="005E4CBC" w:rsidP="00823E75">
            <w:pPr>
              <w:pStyle w:val="Heading2"/>
              <w:rPr>
                <w:sz w:val="40"/>
                <w:szCs w:val="40"/>
              </w:rPr>
            </w:pPr>
            <w:proofErr w:type="spellStart"/>
            <w:r w:rsidRPr="00823E75">
              <w:rPr>
                <w:sz w:val="40"/>
                <w:szCs w:val="40"/>
              </w:rPr>
              <w:t>Zohaib</w:t>
            </w:r>
            <w:proofErr w:type="spellEnd"/>
            <w:r w:rsidRPr="00823E75">
              <w:rPr>
                <w:sz w:val="40"/>
                <w:szCs w:val="40"/>
              </w:rPr>
              <w:t xml:space="preserve"> Zafar</w:t>
            </w:r>
          </w:p>
          <w:p w:rsidR="00823E75" w:rsidRPr="00823E75" w:rsidRDefault="00823E75" w:rsidP="00823E75">
            <w:pPr>
              <w:pStyle w:val="Heading2"/>
              <w:rPr>
                <w:sz w:val="40"/>
                <w:szCs w:val="40"/>
              </w:rPr>
            </w:pPr>
            <w:r w:rsidRPr="00823E75">
              <w:rPr>
                <w:sz w:val="40"/>
                <w:szCs w:val="40"/>
              </w:rPr>
              <w:t xml:space="preserve">Abdul </w:t>
            </w:r>
            <w:proofErr w:type="spellStart"/>
            <w:r w:rsidRPr="00823E75">
              <w:rPr>
                <w:sz w:val="40"/>
                <w:szCs w:val="40"/>
              </w:rPr>
              <w:t>Rehman</w:t>
            </w:r>
            <w:proofErr w:type="spellEnd"/>
          </w:p>
          <w:p w:rsidR="00823E75" w:rsidRPr="00823E75" w:rsidRDefault="00823E75" w:rsidP="00823E75">
            <w:pPr>
              <w:pStyle w:val="Heading2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Group 12</w:t>
            </w:r>
          </w:p>
          <w:p w:rsidR="00823E75" w:rsidRPr="00823E75" w:rsidRDefault="00823E75" w:rsidP="00823E75"/>
        </w:tc>
        <w:tc>
          <w:tcPr>
            <w:tcW w:w="2046" w:type="dxa"/>
            <w:gridSpan w:val="3"/>
          </w:tcPr>
          <w:p w:rsidR="00DF198B" w:rsidRDefault="00DF198B"/>
        </w:tc>
      </w:tr>
      <w:tr w:rsidR="00DF198B" w:rsidTr="00EE6EDC">
        <w:trPr>
          <w:trHeight w:val="6643"/>
        </w:trPr>
        <w:tc>
          <w:tcPr>
            <w:tcW w:w="2282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43" w:type="dxa"/>
            <w:gridSpan w:val="2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EF74BC" w:rsidP="000A01AD">
            <w:pPr>
              <w:pStyle w:val="Heading3"/>
              <w:jc w:val="left"/>
            </w:pPr>
            <w:sdt>
              <w:sdtPr>
                <w:id w:val="372498715"/>
                <w:placeholder>
                  <w:docPart w:val="FC5983E5E31242A7BAB063C03005287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:rsidR="00874FE7" w:rsidRPr="00DF198B" w:rsidRDefault="00823E75" w:rsidP="00874FE7">
            <w:pPr>
              <w:pStyle w:val="Heading3"/>
            </w:pPr>
            <w:r>
              <w:t>24</w:t>
            </w:r>
            <w:r w:rsidR="000A01AD">
              <w:t xml:space="preserve"> March 2025</w:t>
            </w:r>
          </w:p>
          <w:p w:rsidR="00DF198B" w:rsidRPr="00DF198B" w:rsidRDefault="00EF74BC" w:rsidP="000A01AD">
            <w:pPr>
              <w:pStyle w:val="Heading3"/>
              <w:jc w:val="left"/>
            </w:pPr>
            <w:sdt>
              <w:sdtPr>
                <w:id w:val="-1740710833"/>
                <w:placeholder>
                  <w:docPart w:val="FF94F1C7E026492CB7ED084092C4D3BC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Course title</w:t>
                </w:r>
              </w:sdtContent>
            </w:sdt>
          </w:p>
          <w:p w:rsidR="00DF198B" w:rsidRPr="00DF198B" w:rsidRDefault="000A01AD" w:rsidP="00874FE7">
            <w:pPr>
              <w:pStyle w:val="Heading3"/>
            </w:pPr>
            <w:r>
              <w:t>Software Construction</w:t>
            </w:r>
          </w:p>
          <w:p w:rsidR="000A01AD" w:rsidRDefault="000A01AD" w:rsidP="000A01AD">
            <w:pPr>
              <w:pStyle w:val="Heading3"/>
              <w:jc w:val="left"/>
            </w:pPr>
            <w:r>
              <w:t>Teacher’s Name</w:t>
            </w:r>
          </w:p>
          <w:p w:rsidR="00DF198B" w:rsidRDefault="000A01AD" w:rsidP="00874FE7">
            <w:pPr>
              <w:pStyle w:val="Heading3"/>
            </w:pPr>
            <w:r>
              <w:t xml:space="preserve">Dr. </w:t>
            </w:r>
            <w:proofErr w:type="spellStart"/>
            <w:r>
              <w:t>Onaiza</w:t>
            </w:r>
            <w:proofErr w:type="spellEnd"/>
            <w:r>
              <w:t xml:space="preserve"> </w:t>
            </w:r>
            <w:proofErr w:type="spellStart"/>
            <w:r>
              <w:t>Maqbool</w:t>
            </w:r>
            <w:proofErr w:type="spellEnd"/>
          </w:p>
          <w:p w:rsidR="00DF198B" w:rsidRPr="00DF198B" w:rsidRDefault="00DF198B" w:rsidP="00DF198B"/>
        </w:tc>
        <w:tc>
          <w:tcPr>
            <w:tcW w:w="2046" w:type="dxa"/>
            <w:gridSpan w:val="3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EE6EDC">
        <w:trPr>
          <w:trHeight w:val="61"/>
        </w:trPr>
        <w:tc>
          <w:tcPr>
            <w:tcW w:w="2227" w:type="dxa"/>
            <w:gridSpan w:val="3"/>
          </w:tcPr>
          <w:p w:rsidR="00DF198B" w:rsidRDefault="00DF198B"/>
        </w:tc>
        <w:tc>
          <w:tcPr>
            <w:tcW w:w="5826" w:type="dxa"/>
            <w:gridSpan w:val="2"/>
          </w:tcPr>
          <w:p w:rsidR="00DF198B" w:rsidRDefault="00DF198B"/>
        </w:tc>
        <w:tc>
          <w:tcPr>
            <w:tcW w:w="2218" w:type="dxa"/>
            <w:gridSpan w:val="4"/>
          </w:tcPr>
          <w:p w:rsidR="00DF198B" w:rsidRDefault="00DF198B"/>
        </w:tc>
      </w:tr>
    </w:tbl>
    <w:p w:rsidR="00EE6EDC" w:rsidRDefault="00EE6EDC" w:rsidP="00993FEC">
      <w:pPr>
        <w:rPr>
          <w:b/>
          <w:sz w:val="40"/>
          <w:szCs w:val="40"/>
        </w:rPr>
      </w:pPr>
    </w:p>
    <w:p w:rsidR="0073417D" w:rsidRDefault="0073417D" w:rsidP="00596574">
      <w:pPr>
        <w:rPr>
          <w:b/>
          <w:sz w:val="40"/>
          <w:szCs w:val="40"/>
        </w:rPr>
      </w:pPr>
    </w:p>
    <w:p w:rsidR="00596574" w:rsidRDefault="00596574" w:rsidP="00596574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Name:     Abdul </w:t>
      </w:r>
      <w:proofErr w:type="spellStart"/>
      <w:r>
        <w:rPr>
          <w:b/>
          <w:sz w:val="40"/>
          <w:szCs w:val="40"/>
        </w:rPr>
        <w:t>Rehman</w:t>
      </w:r>
      <w:proofErr w:type="spellEnd"/>
    </w:p>
    <w:p w:rsidR="00596574" w:rsidRDefault="00596574" w:rsidP="00596574">
      <w:pPr>
        <w:rPr>
          <w:b/>
          <w:sz w:val="40"/>
          <w:szCs w:val="40"/>
        </w:rPr>
      </w:pPr>
      <w:r>
        <w:rPr>
          <w:b/>
          <w:sz w:val="40"/>
          <w:szCs w:val="40"/>
        </w:rPr>
        <w:t>Reg. No: 04072312041</w:t>
      </w:r>
    </w:p>
    <w:p w:rsidR="00596574" w:rsidRPr="00993FEC" w:rsidRDefault="00596574" w:rsidP="00596574">
      <w:pPr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96574" w:rsidRPr="00823E75" w:rsidRDefault="00596574" w:rsidP="00596574">
      <w:pPr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823E75">
        <w:rPr>
          <w:rFonts w:ascii="Times New Roman" w:hAnsi="Times New Roman" w:cs="Times New Roman"/>
          <w:b/>
          <w:sz w:val="48"/>
          <w:szCs w:val="48"/>
          <w:u w:val="single"/>
        </w:rPr>
        <w:t>System Sequence Diagram</w:t>
      </w:r>
    </w:p>
    <w:p w:rsidR="00596574" w:rsidRPr="00596574" w:rsidRDefault="00596574" w:rsidP="00596574">
      <w:pPr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823E75">
        <w:rPr>
          <w:rFonts w:ascii="Times New Roman" w:hAnsi="Times New Roman" w:cs="Times New Roman"/>
          <w:b/>
          <w:sz w:val="48"/>
          <w:szCs w:val="48"/>
          <w:u w:val="single"/>
        </w:rPr>
        <w:t>(</w:t>
      </w:r>
      <w:r w:rsidRPr="00596574">
        <w:rPr>
          <w:rFonts w:ascii="Times New Roman" w:hAnsi="Times New Roman" w:cs="Times New Roman"/>
          <w:b/>
          <w:sz w:val="48"/>
          <w:szCs w:val="48"/>
          <w:u w:val="single"/>
        </w:rPr>
        <w:t>Manage hardware Specifications</w:t>
      </w:r>
      <w:r w:rsidRPr="00823E75">
        <w:rPr>
          <w:rFonts w:ascii="Times New Roman" w:hAnsi="Times New Roman" w:cs="Times New Roman"/>
          <w:b/>
          <w:sz w:val="48"/>
          <w:szCs w:val="48"/>
          <w:u w:val="single"/>
        </w:rPr>
        <w:t>)</w:t>
      </w:r>
    </w:p>
    <w:p w:rsidR="00C21DAB" w:rsidRDefault="00596574" w:rsidP="006F22E6">
      <w:pPr>
        <w:rPr>
          <w:sz w:val="36"/>
          <w:szCs w:val="36"/>
        </w:rPr>
      </w:pPr>
      <w:r w:rsidRPr="00596574">
        <w:rPr>
          <w:sz w:val="36"/>
          <w:szCs w:val="36"/>
        </w:rPr>
        <w:t>The Manage Hardware Specifications use case allows the Manager to update computer hardware details. The Manager navigates to the hardware specifications page, selects a computer, and updates its specs (e.g., CPU, RAM). The system validates and saves the changes, confirming the update. This ensures accurate and up-to-date hardware records.</w:t>
      </w:r>
    </w:p>
    <w:p w:rsidR="00596574" w:rsidRDefault="00596574" w:rsidP="006F22E6">
      <w:pPr>
        <w:rPr>
          <w:sz w:val="36"/>
          <w:szCs w:val="36"/>
        </w:rPr>
      </w:pPr>
    </w:p>
    <w:p w:rsidR="00596574" w:rsidRDefault="00596574" w:rsidP="00596574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377218" cy="4869873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50323_20424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4"/>
                    <a:stretch/>
                  </pic:blipFill>
                  <pic:spPr bwMode="auto">
                    <a:xfrm>
                      <a:off x="0" y="0"/>
                      <a:ext cx="5386064" cy="487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574" w:rsidRPr="00823E75" w:rsidRDefault="00596574" w:rsidP="00596574">
      <w:pPr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823E75">
        <w:rPr>
          <w:rFonts w:ascii="Times New Roman" w:hAnsi="Times New Roman" w:cs="Times New Roman"/>
          <w:b/>
          <w:sz w:val="48"/>
          <w:szCs w:val="48"/>
          <w:u w:val="single"/>
        </w:rPr>
        <w:lastRenderedPageBreak/>
        <w:t>System Sequence Diagram</w:t>
      </w:r>
    </w:p>
    <w:p w:rsidR="00596574" w:rsidRPr="00823E75" w:rsidRDefault="00596574" w:rsidP="00596574">
      <w:pPr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823E75">
        <w:rPr>
          <w:rFonts w:ascii="Times New Roman" w:hAnsi="Times New Roman" w:cs="Times New Roman"/>
          <w:b/>
          <w:sz w:val="48"/>
          <w:szCs w:val="48"/>
          <w:u w:val="single"/>
        </w:rPr>
        <w:t>(</w:t>
      </w:r>
      <w:r w:rsidR="002A4024">
        <w:rPr>
          <w:rFonts w:ascii="Times New Roman" w:hAnsi="Times New Roman" w:cs="Times New Roman"/>
          <w:b/>
          <w:sz w:val="48"/>
          <w:szCs w:val="48"/>
          <w:u w:val="single"/>
        </w:rPr>
        <w:t>Manage Labs</w:t>
      </w:r>
      <w:bookmarkStart w:id="0" w:name="_GoBack"/>
      <w:bookmarkEnd w:id="0"/>
      <w:r w:rsidRPr="00823E75">
        <w:rPr>
          <w:rFonts w:ascii="Times New Roman" w:hAnsi="Times New Roman" w:cs="Times New Roman"/>
          <w:b/>
          <w:sz w:val="48"/>
          <w:szCs w:val="48"/>
          <w:u w:val="single"/>
        </w:rPr>
        <w:t>)</w:t>
      </w:r>
    </w:p>
    <w:p w:rsidR="00596574" w:rsidRPr="00823E75" w:rsidRDefault="00596574" w:rsidP="00596574">
      <w:pPr>
        <w:jc w:val="center"/>
        <w:rPr>
          <w:sz w:val="36"/>
          <w:szCs w:val="36"/>
        </w:rPr>
      </w:pPr>
    </w:p>
    <w:p w:rsidR="00C21DAB" w:rsidRDefault="00596574" w:rsidP="006F22E6">
      <w:pPr>
        <w:rPr>
          <w:sz w:val="36"/>
          <w:szCs w:val="36"/>
        </w:rPr>
      </w:pPr>
      <w:r w:rsidRPr="00596574">
        <w:rPr>
          <w:sz w:val="36"/>
          <w:szCs w:val="36"/>
        </w:rPr>
        <w:t>The Manage Labs use case allows the Manager to handle laboratory details. The Manager navigates to the labs page, selects a lab, and can add, update, or delete lab information. After submitting changes, the system validates and updates the details, confirming the action. This ensures accurate and efficient lab management.</w:t>
      </w:r>
    </w:p>
    <w:p w:rsidR="00596574" w:rsidRDefault="00596574" w:rsidP="006F22E6">
      <w:pPr>
        <w:rPr>
          <w:sz w:val="36"/>
          <w:szCs w:val="36"/>
        </w:rPr>
      </w:pPr>
    </w:p>
    <w:p w:rsidR="00596574" w:rsidRPr="00596574" w:rsidRDefault="00596574" w:rsidP="00596574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158853" cy="5579683"/>
            <wp:effectExtent l="0" t="0" r="38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50323_2043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4" cy="55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C2" w:rsidRPr="00596574" w:rsidRDefault="00EF74BC" w:rsidP="00596574">
      <w:pPr>
        <w:rPr>
          <w:b/>
          <w:sz w:val="40"/>
          <w:szCs w:val="40"/>
        </w:rPr>
      </w:pPr>
      <w:r>
        <w:pict>
          <v:rect id="_x0000_i1025" style="width:0;height:.75pt" o:hralign="center" o:hrstd="t" o:hrnoshade="t" o:hr="t" fillcolor="#404040" stroked="f"/>
        </w:pict>
      </w:r>
    </w:p>
    <w:sectPr w:rsidR="00803CC2" w:rsidRPr="00596574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74BC" w:rsidRDefault="00EF74BC" w:rsidP="00E74B29">
      <w:r>
        <w:separator/>
      </w:r>
    </w:p>
  </w:endnote>
  <w:endnote w:type="continuationSeparator" w:id="0">
    <w:p w:rsidR="00EF74BC" w:rsidRDefault="00EF74BC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ter">
    <w:panose1 w:val="02000503000000020004"/>
    <w:charset w:val="00"/>
    <w:family w:val="auto"/>
    <w:pitch w:val="variable"/>
    <w:sig w:usb0="E00002FF" w:usb1="1200A1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E74B29" w:rsidRPr="00874FE7" w:rsidRDefault="00AE0496" w:rsidP="00AE0496">
          <w:pPr>
            <w:pStyle w:val="Footer"/>
          </w:pPr>
          <w:r>
            <w:t>Group 12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2A4024">
                <w:rPr>
                  <w:noProof/>
                </w:rPr>
                <w:t>3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74BC" w:rsidRDefault="00EF74BC" w:rsidP="00E74B29">
      <w:r>
        <w:separator/>
      </w:r>
    </w:p>
  </w:footnote>
  <w:footnote w:type="continuationSeparator" w:id="0">
    <w:p w:rsidR="00EF74BC" w:rsidRDefault="00EF74BC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1472E"/>
    <w:multiLevelType w:val="hybridMultilevel"/>
    <w:tmpl w:val="054A3BDA"/>
    <w:lvl w:ilvl="0" w:tplc="0F408796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60287"/>
    <w:multiLevelType w:val="multilevel"/>
    <w:tmpl w:val="5E4CDEC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3C34DA"/>
    <w:multiLevelType w:val="hybridMultilevel"/>
    <w:tmpl w:val="B4AE13DA"/>
    <w:lvl w:ilvl="0" w:tplc="061810D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F7175"/>
    <w:multiLevelType w:val="hybridMultilevel"/>
    <w:tmpl w:val="E4F40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F7DBF"/>
    <w:multiLevelType w:val="hybridMultilevel"/>
    <w:tmpl w:val="03C85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5564B"/>
    <w:multiLevelType w:val="multilevel"/>
    <w:tmpl w:val="75A0F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98497E"/>
    <w:multiLevelType w:val="hybridMultilevel"/>
    <w:tmpl w:val="58BA7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1D6F26"/>
    <w:multiLevelType w:val="multilevel"/>
    <w:tmpl w:val="967C9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CD1DDE"/>
    <w:multiLevelType w:val="multilevel"/>
    <w:tmpl w:val="08DE7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6D4430"/>
    <w:multiLevelType w:val="hybridMultilevel"/>
    <w:tmpl w:val="61A42EFA"/>
    <w:lvl w:ilvl="0" w:tplc="061810D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D66E33"/>
    <w:multiLevelType w:val="hybridMultilevel"/>
    <w:tmpl w:val="DC3A3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DB15BA"/>
    <w:multiLevelType w:val="multilevel"/>
    <w:tmpl w:val="7966C44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0247A8"/>
    <w:multiLevelType w:val="multilevel"/>
    <w:tmpl w:val="65FA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5079F0"/>
    <w:multiLevelType w:val="hybridMultilevel"/>
    <w:tmpl w:val="841000A4"/>
    <w:lvl w:ilvl="0" w:tplc="061810D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C80313"/>
    <w:multiLevelType w:val="hybridMultilevel"/>
    <w:tmpl w:val="C92C2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A92472"/>
    <w:multiLevelType w:val="hybridMultilevel"/>
    <w:tmpl w:val="BD62F20C"/>
    <w:lvl w:ilvl="0" w:tplc="1F72E02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DD6BF1"/>
    <w:multiLevelType w:val="multilevel"/>
    <w:tmpl w:val="880E0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8C2000"/>
    <w:multiLevelType w:val="hybridMultilevel"/>
    <w:tmpl w:val="D2F20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9671F2"/>
    <w:multiLevelType w:val="hybridMultilevel"/>
    <w:tmpl w:val="1D629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9B2312"/>
    <w:multiLevelType w:val="hybridMultilevel"/>
    <w:tmpl w:val="4D30A9BC"/>
    <w:lvl w:ilvl="0" w:tplc="061810D0">
      <w:start w:val="1"/>
      <w:numFmt w:val="decimal"/>
      <w:lvlText w:val="%1.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E1921C3"/>
    <w:multiLevelType w:val="multilevel"/>
    <w:tmpl w:val="C1267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F214585"/>
    <w:multiLevelType w:val="multilevel"/>
    <w:tmpl w:val="7568B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4D21B6"/>
    <w:multiLevelType w:val="hybridMultilevel"/>
    <w:tmpl w:val="0CB6F1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0F7702"/>
    <w:multiLevelType w:val="multilevel"/>
    <w:tmpl w:val="A00A26B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E5391A"/>
    <w:multiLevelType w:val="hybridMultilevel"/>
    <w:tmpl w:val="A080D130"/>
    <w:lvl w:ilvl="0" w:tplc="061810D0">
      <w:start w:val="1"/>
      <w:numFmt w:val="decimal"/>
      <w:lvlText w:val="%1.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66F6265"/>
    <w:multiLevelType w:val="multilevel"/>
    <w:tmpl w:val="1B8ACEF6"/>
    <w:lvl w:ilvl="0">
      <w:start w:val="1"/>
      <w:numFmt w:val="decimal"/>
      <w:lvlText w:val="%1"/>
      <w:lvlJc w:val="left"/>
      <w:pPr>
        <w:ind w:left="495" w:hanging="495"/>
      </w:pPr>
      <w:rPr>
        <w:rFonts w:ascii="Inter" w:hAnsi="Inter" w:cstheme="minorBidi" w:hint="default"/>
        <w:sz w:val="28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ascii="Inter" w:hAnsi="Inter" w:cstheme="minorBidi"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Inter" w:hAnsi="Inter" w:cstheme="minorBidi" w:hint="default"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Inter" w:hAnsi="Inter" w:cstheme="minorBidi" w:hint="default"/>
        <w:sz w:val="28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Inter" w:hAnsi="Inter" w:cstheme="minorBidi" w:hint="default"/>
        <w:sz w:val="28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ascii="Inter" w:hAnsi="Inter" w:cstheme="minorBidi" w:hint="default"/>
        <w:sz w:val="28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Inter" w:hAnsi="Inter" w:cstheme="minorBidi" w:hint="default"/>
        <w:sz w:val="28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ascii="Inter" w:hAnsi="Inter" w:cstheme="minorBidi"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ascii="Inter" w:hAnsi="Inter" w:cstheme="minorBidi" w:hint="default"/>
        <w:sz w:val="28"/>
      </w:rPr>
    </w:lvl>
  </w:abstractNum>
  <w:abstractNum w:abstractNumId="27" w15:restartNumberingAfterBreak="0">
    <w:nsid w:val="79270DC8"/>
    <w:multiLevelType w:val="hybridMultilevel"/>
    <w:tmpl w:val="E4AC4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872DF3"/>
    <w:multiLevelType w:val="hybridMultilevel"/>
    <w:tmpl w:val="C35A0620"/>
    <w:lvl w:ilvl="0" w:tplc="061810D0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61810D0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F870EA"/>
    <w:multiLevelType w:val="hybridMultilevel"/>
    <w:tmpl w:val="482071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A82040"/>
    <w:multiLevelType w:val="multilevel"/>
    <w:tmpl w:val="CD967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7"/>
  </w:num>
  <w:num w:numId="3">
    <w:abstractNumId w:val="15"/>
  </w:num>
  <w:num w:numId="4">
    <w:abstractNumId w:val="9"/>
  </w:num>
  <w:num w:numId="5">
    <w:abstractNumId w:val="16"/>
  </w:num>
  <w:num w:numId="6">
    <w:abstractNumId w:val="6"/>
  </w:num>
  <w:num w:numId="7">
    <w:abstractNumId w:val="23"/>
  </w:num>
  <w:num w:numId="8">
    <w:abstractNumId w:val="13"/>
  </w:num>
  <w:num w:numId="9">
    <w:abstractNumId w:val="21"/>
  </w:num>
  <w:num w:numId="10">
    <w:abstractNumId w:val="5"/>
  </w:num>
  <w:num w:numId="11">
    <w:abstractNumId w:val="11"/>
  </w:num>
  <w:num w:numId="12">
    <w:abstractNumId w:val="18"/>
  </w:num>
  <w:num w:numId="13">
    <w:abstractNumId w:val="3"/>
  </w:num>
  <w:num w:numId="14">
    <w:abstractNumId w:val="7"/>
  </w:num>
  <w:num w:numId="15">
    <w:abstractNumId w:val="19"/>
  </w:num>
  <w:num w:numId="16">
    <w:abstractNumId w:val="10"/>
  </w:num>
  <w:num w:numId="17">
    <w:abstractNumId w:val="0"/>
  </w:num>
  <w:num w:numId="18">
    <w:abstractNumId w:val="25"/>
  </w:num>
  <w:num w:numId="19">
    <w:abstractNumId w:val="20"/>
  </w:num>
  <w:num w:numId="20">
    <w:abstractNumId w:val="14"/>
  </w:num>
  <w:num w:numId="21">
    <w:abstractNumId w:val="22"/>
  </w:num>
  <w:num w:numId="22">
    <w:abstractNumId w:val="17"/>
  </w:num>
  <w:num w:numId="23">
    <w:abstractNumId w:val="30"/>
  </w:num>
  <w:num w:numId="24">
    <w:abstractNumId w:val="8"/>
  </w:num>
  <w:num w:numId="25">
    <w:abstractNumId w:val="2"/>
  </w:num>
  <w:num w:numId="26">
    <w:abstractNumId w:val="26"/>
  </w:num>
  <w:num w:numId="27">
    <w:abstractNumId w:val="28"/>
  </w:num>
  <w:num w:numId="28">
    <w:abstractNumId w:val="1"/>
  </w:num>
  <w:num w:numId="29">
    <w:abstractNumId w:val="12"/>
  </w:num>
  <w:num w:numId="30">
    <w:abstractNumId w:val="24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1AD"/>
    <w:rsid w:val="00030694"/>
    <w:rsid w:val="00086FA5"/>
    <w:rsid w:val="000A01AD"/>
    <w:rsid w:val="000E4641"/>
    <w:rsid w:val="00151F66"/>
    <w:rsid w:val="00177F8D"/>
    <w:rsid w:val="00185F4A"/>
    <w:rsid w:val="001971C9"/>
    <w:rsid w:val="0021399D"/>
    <w:rsid w:val="002A4024"/>
    <w:rsid w:val="002D2200"/>
    <w:rsid w:val="00387A43"/>
    <w:rsid w:val="003D5A35"/>
    <w:rsid w:val="0040564B"/>
    <w:rsid w:val="0048120C"/>
    <w:rsid w:val="004909D9"/>
    <w:rsid w:val="00521481"/>
    <w:rsid w:val="00522BF4"/>
    <w:rsid w:val="00596574"/>
    <w:rsid w:val="005E4CBC"/>
    <w:rsid w:val="006158A5"/>
    <w:rsid w:val="006316CD"/>
    <w:rsid w:val="00633A5B"/>
    <w:rsid w:val="00665110"/>
    <w:rsid w:val="006709F1"/>
    <w:rsid w:val="006757C7"/>
    <w:rsid w:val="006C60E6"/>
    <w:rsid w:val="006F22E6"/>
    <w:rsid w:val="0073417D"/>
    <w:rsid w:val="00803CC2"/>
    <w:rsid w:val="00823E75"/>
    <w:rsid w:val="008265F3"/>
    <w:rsid w:val="00837914"/>
    <w:rsid w:val="00874FE7"/>
    <w:rsid w:val="008F6C54"/>
    <w:rsid w:val="00932426"/>
    <w:rsid w:val="00934907"/>
    <w:rsid w:val="009426C0"/>
    <w:rsid w:val="00952F7D"/>
    <w:rsid w:val="0095496A"/>
    <w:rsid w:val="00993FEC"/>
    <w:rsid w:val="009A38BA"/>
    <w:rsid w:val="009B6FE9"/>
    <w:rsid w:val="00A50621"/>
    <w:rsid w:val="00AE0496"/>
    <w:rsid w:val="00B43E11"/>
    <w:rsid w:val="00B768FB"/>
    <w:rsid w:val="00B85C6F"/>
    <w:rsid w:val="00BE1776"/>
    <w:rsid w:val="00BE3E96"/>
    <w:rsid w:val="00C21DAB"/>
    <w:rsid w:val="00C755AB"/>
    <w:rsid w:val="00C8601E"/>
    <w:rsid w:val="00D43125"/>
    <w:rsid w:val="00D66A3A"/>
    <w:rsid w:val="00DF198B"/>
    <w:rsid w:val="00E5079F"/>
    <w:rsid w:val="00E70589"/>
    <w:rsid w:val="00E74B29"/>
    <w:rsid w:val="00EE6EDC"/>
    <w:rsid w:val="00EF74BC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EE3EE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2" w:unhideWhenUsed="1" w:qFormat="1"/>
    <w:lsdException w:name="heading 4" w:semiHidden="1" w:uiPriority="3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NormalWeb">
    <w:name w:val="Normal (Web)"/>
    <w:basedOn w:val="Normal"/>
    <w:uiPriority w:val="99"/>
    <w:unhideWhenUsed/>
    <w:rsid w:val="00522BF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522BF4"/>
    <w:rPr>
      <w:b/>
      <w:bCs/>
    </w:rPr>
  </w:style>
  <w:style w:type="paragraph" w:styleId="ListParagraph">
    <w:name w:val="List Paragraph"/>
    <w:basedOn w:val="Normal"/>
    <w:uiPriority w:val="34"/>
    <w:semiHidden/>
    <w:qFormat/>
    <w:rsid w:val="005E4C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C5983E5E31242A7BAB063C0300528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93FD38-3D27-458A-AE99-56D27B134DDC}"/>
      </w:docPartPr>
      <w:docPartBody>
        <w:p w:rsidR="004D08E5" w:rsidRDefault="00226A31">
          <w:pPr>
            <w:pStyle w:val="FC5983E5E31242A7BAB063C030052879"/>
          </w:pPr>
          <w:r w:rsidRPr="00DF198B">
            <w:t>Date</w:t>
          </w:r>
        </w:p>
      </w:docPartBody>
    </w:docPart>
    <w:docPart>
      <w:docPartPr>
        <w:name w:val="FF94F1C7E026492CB7ED084092C4D3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AB7E3F-60DF-489C-9283-AAD1A6E293E9}"/>
      </w:docPartPr>
      <w:docPartBody>
        <w:p w:rsidR="004D08E5" w:rsidRDefault="00226A31">
          <w:pPr>
            <w:pStyle w:val="FF94F1C7E026492CB7ED084092C4D3BC"/>
          </w:pPr>
          <w:r w:rsidRPr="00DF198B">
            <w:t>Course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ter">
    <w:panose1 w:val="02000503000000020004"/>
    <w:charset w:val="00"/>
    <w:family w:val="auto"/>
    <w:pitch w:val="variable"/>
    <w:sig w:usb0="E00002FF" w:usb1="1200A1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A31"/>
    <w:rsid w:val="00226A31"/>
    <w:rsid w:val="004D08E5"/>
    <w:rsid w:val="007B26B6"/>
    <w:rsid w:val="008D7B48"/>
    <w:rsid w:val="009F4289"/>
    <w:rsid w:val="00AD4B15"/>
    <w:rsid w:val="00C27D1B"/>
    <w:rsid w:val="00E73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6D614F2171942769D1A3BA21745CBCD">
    <w:name w:val="66D614F2171942769D1A3BA21745CBCD"/>
  </w:style>
  <w:style w:type="paragraph" w:customStyle="1" w:styleId="0CF225982EBE46088E14E84A9C0D7550">
    <w:name w:val="0CF225982EBE46088E14E84A9C0D7550"/>
  </w:style>
  <w:style w:type="paragraph" w:customStyle="1" w:styleId="FC5983E5E31242A7BAB063C030052879">
    <w:name w:val="FC5983E5E31242A7BAB063C030052879"/>
  </w:style>
  <w:style w:type="paragraph" w:customStyle="1" w:styleId="D5F719AC731A4D91A0A308F27771B7DA">
    <w:name w:val="D5F719AC731A4D91A0A308F27771B7DA"/>
  </w:style>
  <w:style w:type="paragraph" w:customStyle="1" w:styleId="FF94F1C7E026492CB7ED084092C4D3BC">
    <w:name w:val="FF94F1C7E026492CB7ED084092C4D3BC"/>
  </w:style>
  <w:style w:type="paragraph" w:customStyle="1" w:styleId="310CABF45A204375AF292B67E7417075">
    <w:name w:val="310CABF45A204375AF292B67E7417075"/>
  </w:style>
  <w:style w:type="paragraph" w:customStyle="1" w:styleId="8684B2088FC246DE80F17F8AC79D266B">
    <w:name w:val="8684B2088FC246DE80F17F8AC79D266B"/>
  </w:style>
  <w:style w:type="paragraph" w:customStyle="1" w:styleId="4F6BF0B75EE24C34B9AF628738635CE0">
    <w:name w:val="4F6BF0B75EE24C34B9AF628738635CE0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F3C784E6906F49ABA76C806CC5067083">
    <w:name w:val="F3C784E6906F49ABA76C806CC5067083"/>
  </w:style>
  <w:style w:type="paragraph" w:customStyle="1" w:styleId="9FD7D709120548909D6A7A79F7CE81A7">
    <w:name w:val="9FD7D709120548909D6A7A79F7CE81A7"/>
  </w:style>
  <w:style w:type="paragraph" w:customStyle="1" w:styleId="C75BA8B0309F4BCEA2BBCE7BD04921E2">
    <w:name w:val="C75BA8B0309F4BCEA2BBCE7BD04921E2"/>
  </w:style>
  <w:style w:type="paragraph" w:customStyle="1" w:styleId="126BD66C65A44E80BF0D79D2D2CD4B98">
    <w:name w:val="126BD66C65A44E80BF0D79D2D2CD4B98"/>
  </w:style>
  <w:style w:type="paragraph" w:customStyle="1" w:styleId="3E54EE9C55B748FA81203F24F85094C6">
    <w:name w:val="3E54EE9C55B748FA81203F24F85094C6"/>
  </w:style>
  <w:style w:type="paragraph" w:customStyle="1" w:styleId="A8C5566A675E40B899D09293F47587B8">
    <w:name w:val="A8C5566A675E40B899D09293F47587B8"/>
  </w:style>
  <w:style w:type="paragraph" w:customStyle="1" w:styleId="F184452B23354CEFB7430BD784783294">
    <w:name w:val="F184452B23354CEFB7430BD784783294"/>
  </w:style>
  <w:style w:type="paragraph" w:customStyle="1" w:styleId="AAF532E11AFE4A67A921B7B244D4A4C1">
    <w:name w:val="AAF532E11AFE4A67A921B7B244D4A4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854D99B-EF04-4682-851C-E57230D45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3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2025-03-09T17:29:00Z</dcterms:created>
  <dcterms:modified xsi:type="dcterms:W3CDTF">2025-03-23T18:07:00Z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